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8077D" w14:textId="1E2A5EB4" w:rsidR="004770D4" w:rsidRDefault="0050021E">
      <w:pPr>
        <w:pStyle w:val="Subtitle"/>
      </w:pPr>
      <w:r>
        <w:t xml:space="preserve">Project </w:t>
      </w:r>
      <w:proofErr w:type="spellStart"/>
      <w:r>
        <w:t>RoboArm</w:t>
      </w:r>
      <w:proofErr w:type="spellEnd"/>
    </w:p>
    <w:p w14:paraId="3161C671" w14:textId="6C59BA81" w:rsidR="005379EF" w:rsidRDefault="0050021E" w:rsidP="001F1D6A">
      <w:pPr>
        <w:pStyle w:val="Title"/>
      </w:pPr>
      <w:r>
        <w:t>Documentation</w:t>
      </w:r>
    </w:p>
    <w:p w14:paraId="5E3A7EF8" w14:textId="52016DC2" w:rsidR="005379EF" w:rsidRDefault="005379EF" w:rsidP="005379EF">
      <w:pPr>
        <w:pStyle w:val="Heading1"/>
      </w:pPr>
      <w:r>
        <w:t>Iteration 1:</w:t>
      </w:r>
    </w:p>
    <w:p w14:paraId="0B506C4B" w14:textId="12FDD3D1" w:rsidR="005379EF" w:rsidRPr="005379EF" w:rsidRDefault="005379EF" w:rsidP="005379EF">
      <w:r>
        <w:t xml:space="preserve">The first iteration will </w:t>
      </w:r>
      <w:r w:rsidR="009D267F">
        <w:t xml:space="preserve">allow the raspberry pi to use its </w:t>
      </w:r>
      <w:r w:rsidR="004F40F3">
        <w:t>Wi-Fi</w:t>
      </w:r>
      <w:r w:rsidR="009D267F">
        <w:t xml:space="preserve"> module as an access point, allowing a user to connect to it </w:t>
      </w:r>
      <w:r w:rsidR="00980601">
        <w:t xml:space="preserve">using a smartphone or laptop. On this device, the user should then be able to move the robot arm using </w:t>
      </w:r>
      <w:r w:rsidR="004F40F3">
        <w:t>the install python script showing scroll wheels for the different servos.</w:t>
      </w:r>
    </w:p>
    <w:p w14:paraId="6ABB92C0" w14:textId="5E7BE7C2" w:rsidR="001F1D6A" w:rsidRDefault="0050021E" w:rsidP="001F1D6A">
      <w:pPr>
        <w:pStyle w:val="Heading1"/>
      </w:pPr>
      <w:r>
        <w:t>Setting up the Raspberry Pi</w:t>
      </w:r>
    </w:p>
    <w:p w14:paraId="782C72E7" w14:textId="4F2DE41F" w:rsidR="006D20A3" w:rsidRDefault="0050021E" w:rsidP="0050021E">
      <w:pPr>
        <w:pStyle w:val="ListParagraph"/>
        <w:numPr>
          <w:ilvl w:val="0"/>
          <w:numId w:val="15"/>
        </w:numPr>
      </w:pPr>
      <w:r>
        <w:t xml:space="preserve">Download </w:t>
      </w:r>
      <w:proofErr w:type="spellStart"/>
      <w:r>
        <w:t>Raspian</w:t>
      </w:r>
      <w:proofErr w:type="spellEnd"/>
      <w:r>
        <w:t xml:space="preserve"> Buster Lite from: </w:t>
      </w:r>
      <w:hyperlink r:id="rId7" w:history="1">
        <w:r w:rsidRPr="008B3CE4">
          <w:rPr>
            <w:rStyle w:val="Hyperlink"/>
          </w:rPr>
          <w:t>https://downloads.raspberrypi.org/raspbian_lite_latest</w:t>
        </w:r>
      </w:hyperlink>
    </w:p>
    <w:p w14:paraId="134A7C38" w14:textId="6B703FB7" w:rsidR="0050021E" w:rsidRDefault="0050021E" w:rsidP="0050021E">
      <w:pPr>
        <w:pStyle w:val="ListParagraph"/>
        <w:numPr>
          <w:ilvl w:val="0"/>
          <w:numId w:val="15"/>
        </w:numPr>
      </w:pPr>
      <w:r>
        <w:t xml:space="preserve">Download Etcher on a laptop/computer with a SD card reader: </w:t>
      </w:r>
      <w:hyperlink r:id="rId8" w:history="1">
        <w:r>
          <w:rPr>
            <w:rStyle w:val="Hyperlink"/>
          </w:rPr>
          <w:t>https://www.balena.io/etcher/</w:t>
        </w:r>
      </w:hyperlink>
    </w:p>
    <w:p w14:paraId="4C492F2A" w14:textId="617376CB" w:rsidR="0050021E" w:rsidRDefault="0050021E" w:rsidP="0050021E">
      <w:pPr>
        <w:pStyle w:val="ListParagraph"/>
        <w:numPr>
          <w:ilvl w:val="0"/>
          <w:numId w:val="15"/>
        </w:numPr>
      </w:pPr>
      <w:r>
        <w:t xml:space="preserve">Flash the </w:t>
      </w:r>
      <w:proofErr w:type="spellStart"/>
      <w:r>
        <w:t>Raspian</w:t>
      </w:r>
      <w:proofErr w:type="spellEnd"/>
      <w:r>
        <w:t xml:space="preserve"> Buster Lite zip to the SD card using Etcher.</w:t>
      </w:r>
    </w:p>
    <w:p w14:paraId="2F7E7B08" w14:textId="7D392067" w:rsidR="00225534" w:rsidRDefault="0050021E" w:rsidP="00225534">
      <w:pPr>
        <w:pStyle w:val="ListParagraph"/>
        <w:numPr>
          <w:ilvl w:val="0"/>
          <w:numId w:val="15"/>
        </w:numPr>
      </w:pPr>
      <w:r>
        <w:t xml:space="preserve">Enable SSH by downloading the linked file and placing it </w:t>
      </w:r>
      <w:r w:rsidR="00225534">
        <w:t>in the root of the SD card used, another method is to do this using the command line later:</w:t>
      </w:r>
      <w:r w:rsidR="00225534" w:rsidRPr="00225534">
        <w:t xml:space="preserve"> </w:t>
      </w:r>
      <w:hyperlink r:id="rId9" w:history="1">
        <w:r w:rsidR="00225534">
          <w:rPr>
            <w:rStyle w:val="Hyperlink"/>
          </w:rPr>
          <w:t>https://drive.google.com/file/d/0B_BzxRImIcd-SWE2NVNPT1FycFE/view</w:t>
        </w:r>
      </w:hyperlink>
    </w:p>
    <w:p w14:paraId="139CF7DF" w14:textId="0AF2AB3C" w:rsidR="00225534" w:rsidRDefault="00225534" w:rsidP="00225534">
      <w:pPr>
        <w:pStyle w:val="ListParagraph"/>
        <w:numPr>
          <w:ilvl w:val="0"/>
          <w:numId w:val="15"/>
        </w:numPr>
      </w:pPr>
      <w:r>
        <w:t xml:space="preserve">Place the SD card in the raspberry pi, plug in the power and the pi should boot into </w:t>
      </w:r>
      <w:proofErr w:type="spellStart"/>
      <w:r>
        <w:t>raspian</w:t>
      </w:r>
      <w:proofErr w:type="spellEnd"/>
      <w:r>
        <w:t xml:space="preserve"> lite. </w:t>
      </w:r>
    </w:p>
    <w:p w14:paraId="1A9FC0B1" w14:textId="1258370C" w:rsidR="00225534" w:rsidRDefault="00225534" w:rsidP="00225534">
      <w:pPr>
        <w:pStyle w:val="ListParagraph"/>
        <w:numPr>
          <w:ilvl w:val="0"/>
          <w:numId w:val="15"/>
        </w:numPr>
      </w:pPr>
      <w:r>
        <w:t>Plug in an ethernet cable to allow the raspberry pi to connect to the internet</w:t>
      </w:r>
    </w:p>
    <w:p w14:paraId="08A86F53" w14:textId="28E0DFF3" w:rsidR="00225534" w:rsidRDefault="00225534" w:rsidP="00225534">
      <w:pPr>
        <w:pStyle w:val="ListParagraph"/>
        <w:numPr>
          <w:ilvl w:val="0"/>
          <w:numId w:val="15"/>
        </w:numPr>
      </w:pPr>
      <w:r>
        <w:t xml:space="preserve">Type and run: </w:t>
      </w:r>
      <w:proofErr w:type="spellStart"/>
      <w:r>
        <w:t>sudo</w:t>
      </w:r>
      <w:proofErr w:type="spellEnd"/>
      <w:r>
        <w:t xml:space="preserve"> apt-get update</w:t>
      </w:r>
    </w:p>
    <w:p w14:paraId="55FC325C" w14:textId="7DBABF93" w:rsidR="00225534" w:rsidRDefault="00225534" w:rsidP="00225534">
      <w:pPr>
        <w:pStyle w:val="ListParagraph"/>
        <w:numPr>
          <w:ilvl w:val="0"/>
          <w:numId w:val="15"/>
        </w:numPr>
      </w:pPr>
      <w:r>
        <w:t xml:space="preserve">Type and run: </w:t>
      </w:r>
      <w:proofErr w:type="spellStart"/>
      <w:r>
        <w:t>sudo</w:t>
      </w:r>
      <w:proofErr w:type="spellEnd"/>
      <w:r>
        <w:t xml:space="preserve"> reboot</w:t>
      </w:r>
    </w:p>
    <w:p w14:paraId="293CFD7E" w14:textId="79BF7165" w:rsidR="00225534" w:rsidRDefault="00225534" w:rsidP="00225534">
      <w:pPr>
        <w:pStyle w:val="ListParagraph"/>
        <w:numPr>
          <w:ilvl w:val="0"/>
          <w:numId w:val="15"/>
        </w:numPr>
      </w:pPr>
      <w:r>
        <w:t>The raspberry is now updated and ready to be used.</w:t>
      </w:r>
    </w:p>
    <w:p w14:paraId="60274858" w14:textId="3E8F50CC" w:rsidR="00225534" w:rsidRDefault="00D83384" w:rsidP="00225534">
      <w:pPr>
        <w:pStyle w:val="Heading1"/>
      </w:pPr>
      <w:r>
        <w:t xml:space="preserve">Setting up </w:t>
      </w:r>
      <w:r w:rsidR="00225534">
        <w:t>the Raspberry as a hotspot</w:t>
      </w:r>
    </w:p>
    <w:p w14:paraId="3FB32344" w14:textId="4A5CDC69" w:rsidR="00225534" w:rsidRPr="00225534" w:rsidRDefault="00225534" w:rsidP="00225534">
      <w:proofErr w:type="spellStart"/>
      <w:r>
        <w:t>H</w:t>
      </w:r>
      <w:r w:rsidRPr="00225534">
        <w:t>ostapd</w:t>
      </w:r>
      <w:proofErr w:type="spellEnd"/>
      <w:r w:rsidRPr="00225534">
        <w:t xml:space="preserve"> and </w:t>
      </w:r>
      <w:proofErr w:type="spellStart"/>
      <w:r>
        <w:t>D</w:t>
      </w:r>
      <w:r w:rsidRPr="00225534">
        <w:t>nsmasq</w:t>
      </w:r>
      <w:proofErr w:type="spellEnd"/>
      <w:r>
        <w:t xml:space="preserve"> will be used to enable us to use the raspberry pi as a wireless access point. </w:t>
      </w:r>
      <w:proofErr w:type="spellStart"/>
      <w:r>
        <w:t>H</w:t>
      </w:r>
      <w:r w:rsidRPr="00225534">
        <w:t>ostapd</w:t>
      </w:r>
      <w:proofErr w:type="spellEnd"/>
      <w:r w:rsidRPr="00225534">
        <w:t xml:space="preserve"> is the package that lets us create a wireless hotspot using a Raspberry Pi, and </w:t>
      </w:r>
      <w:proofErr w:type="spellStart"/>
      <w:r w:rsidRPr="00225534">
        <w:t>dnsmasq</w:t>
      </w:r>
      <w:proofErr w:type="spellEnd"/>
      <w:r w:rsidRPr="00225534">
        <w:t xml:space="preserve"> is an easy-to-use DHCP and DNS server</w:t>
      </w:r>
      <w:r>
        <w:t>.</w:t>
      </w:r>
    </w:p>
    <w:p w14:paraId="4F7ACD5D" w14:textId="5C369C9B" w:rsidR="00225534" w:rsidRDefault="003347DE" w:rsidP="003347DE">
      <w:pPr>
        <w:pStyle w:val="ListParagraph"/>
        <w:numPr>
          <w:ilvl w:val="0"/>
          <w:numId w:val="16"/>
        </w:numPr>
      </w:pPr>
      <w:r w:rsidRPr="003347DE">
        <w:t xml:space="preserve">Type and run: </w:t>
      </w:r>
      <w:proofErr w:type="spellStart"/>
      <w:r w:rsidRPr="003347DE">
        <w:t>sudo</w:t>
      </w:r>
      <w:proofErr w:type="spellEnd"/>
      <w:r w:rsidRPr="003347DE">
        <w:t xml:space="preserve"> apt install </w:t>
      </w:r>
      <w:proofErr w:type="spellStart"/>
      <w:r w:rsidRPr="003347DE">
        <w:t>dnsmasq</w:t>
      </w:r>
      <w:proofErr w:type="spellEnd"/>
      <w:r w:rsidRPr="003347DE">
        <w:t xml:space="preserve"> </w:t>
      </w:r>
      <w:proofErr w:type="spellStart"/>
      <w:r w:rsidRPr="003347DE">
        <w:t>hostapd</w:t>
      </w:r>
      <w:proofErr w:type="spellEnd"/>
      <w:r>
        <w:t xml:space="preserve"> </w:t>
      </w:r>
      <w:r w:rsidR="00225534">
        <w:t>(hit y to continue)</w:t>
      </w:r>
    </w:p>
    <w:p w14:paraId="0574FA82" w14:textId="4841355A" w:rsidR="00225534" w:rsidRDefault="00225534" w:rsidP="00225534">
      <w:pPr>
        <w:pStyle w:val="ListParagraph"/>
        <w:numPr>
          <w:ilvl w:val="0"/>
          <w:numId w:val="16"/>
        </w:numPr>
      </w:pPr>
      <w:r>
        <w:t xml:space="preserve">As these services need to be configured, type and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hostapd</w:t>
      </w:r>
      <w:proofErr w:type="spellEnd"/>
      <w:r>
        <w:t xml:space="preserve"> 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dnsmasq</w:t>
      </w:r>
      <w:proofErr w:type="spellEnd"/>
    </w:p>
    <w:p w14:paraId="08A89F2E" w14:textId="481D3636" w:rsidR="00225534" w:rsidRDefault="00F95FB6" w:rsidP="00225534">
      <w:pPr>
        <w:pStyle w:val="ListParagraph"/>
        <w:numPr>
          <w:ilvl w:val="0"/>
          <w:numId w:val="16"/>
        </w:numPr>
      </w:pPr>
      <w:r>
        <w:t xml:space="preserve">To configure a static </w:t>
      </w:r>
      <w:proofErr w:type="spellStart"/>
      <w:r>
        <w:t>ip</w:t>
      </w:r>
      <w:proofErr w:type="spellEnd"/>
      <w:r>
        <w:t xml:space="preserve"> for the pi, type: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</w:p>
    <w:p w14:paraId="23B589C4" w14:textId="0021F0D2" w:rsidR="00F95FB6" w:rsidRDefault="006E1D37" w:rsidP="00225534">
      <w:pPr>
        <w:pStyle w:val="ListParagraph"/>
        <w:numPr>
          <w:ilvl w:val="0"/>
          <w:numId w:val="16"/>
        </w:numPr>
      </w:pPr>
      <w:r>
        <w:t>Go to the end of this conf and edit it so it looks like:</w:t>
      </w:r>
    </w:p>
    <w:p w14:paraId="7FEE813B" w14:textId="6F35043A" w:rsidR="006E1D37" w:rsidRPr="006E1D37" w:rsidRDefault="006E1D37" w:rsidP="006E1D37">
      <w:pPr>
        <w:ind w:left="720"/>
      </w:pPr>
      <w:r w:rsidRPr="006E1D37">
        <w:t>interface wlan0</w:t>
      </w:r>
    </w:p>
    <w:p w14:paraId="7BE0B502" w14:textId="69A0B6CE" w:rsidR="006E1D37" w:rsidRPr="006E1D37" w:rsidRDefault="006E1D37" w:rsidP="006E1D37">
      <w:r w:rsidRPr="006E1D37">
        <w:lastRenderedPageBreak/>
        <w:t xml:space="preserve">    </w:t>
      </w:r>
      <w:r>
        <w:tab/>
      </w:r>
      <w:r w:rsidRPr="006E1D37">
        <w:t xml:space="preserve">static </w:t>
      </w:r>
      <w:proofErr w:type="spellStart"/>
      <w:r w:rsidRPr="006E1D37">
        <w:t>ip_address</w:t>
      </w:r>
      <w:proofErr w:type="spellEnd"/>
      <w:r w:rsidRPr="006E1D37">
        <w:t>=192.168.</w:t>
      </w:r>
      <w:r w:rsidR="00565804">
        <w:t>4</w:t>
      </w:r>
      <w:r w:rsidRPr="006E1D37">
        <w:t>.1/24</w:t>
      </w:r>
    </w:p>
    <w:p w14:paraId="768D023D" w14:textId="5591F445" w:rsidR="006E1D37" w:rsidRDefault="006E1D37" w:rsidP="006E1D37">
      <w:r w:rsidRPr="006E1D37">
        <w:t xml:space="preserve">   </w:t>
      </w:r>
      <w:r>
        <w:tab/>
      </w:r>
      <w:proofErr w:type="spellStart"/>
      <w:r w:rsidRPr="006E1D37">
        <w:t>nohook</w:t>
      </w:r>
      <w:proofErr w:type="spellEnd"/>
      <w:r w:rsidRPr="006E1D37">
        <w:t xml:space="preserve"> </w:t>
      </w:r>
      <w:proofErr w:type="spellStart"/>
      <w:r w:rsidRPr="006E1D37">
        <w:t>wpa_supplicant</w:t>
      </w:r>
      <w:proofErr w:type="spellEnd"/>
    </w:p>
    <w:p w14:paraId="1CBF72C3" w14:textId="727AE072" w:rsidR="00005A50" w:rsidRDefault="00005A50" w:rsidP="00005A50">
      <w:pPr>
        <w:pStyle w:val="ListParagraph"/>
        <w:numPr>
          <w:ilvl w:val="0"/>
          <w:numId w:val="16"/>
        </w:numPr>
      </w:pPr>
      <w:r w:rsidRPr="00005A50">
        <w:t xml:space="preserve">Now run: </w:t>
      </w:r>
      <w:proofErr w:type="spellStart"/>
      <w:r w:rsidRPr="00005A50">
        <w:t>sudo</w:t>
      </w:r>
      <w:proofErr w:type="spellEnd"/>
      <w:r w:rsidRPr="00005A50">
        <w:t xml:space="preserve"> service </w:t>
      </w:r>
      <w:proofErr w:type="spellStart"/>
      <w:r w:rsidRPr="00005A50">
        <w:t>dhcpcd</w:t>
      </w:r>
      <w:proofErr w:type="spellEnd"/>
      <w:r w:rsidRPr="00005A50">
        <w:t xml:space="preserve"> restart</w:t>
      </w:r>
    </w:p>
    <w:p w14:paraId="6F017A42" w14:textId="6722D3E3" w:rsidR="00F90820" w:rsidRDefault="007D7A76" w:rsidP="00005A50">
      <w:pPr>
        <w:pStyle w:val="ListParagraph"/>
        <w:numPr>
          <w:ilvl w:val="0"/>
          <w:numId w:val="16"/>
        </w:numPr>
      </w:pPr>
      <w:r>
        <w:t xml:space="preserve">By </w:t>
      </w:r>
      <w:r w:rsidR="00F7063C">
        <w:t>default,</w:t>
      </w:r>
      <w:r>
        <w:t xml:space="preserve"> the </w:t>
      </w:r>
      <w:proofErr w:type="spellStart"/>
      <w:r w:rsidR="00EC10D9">
        <w:t>dnsmasq</w:t>
      </w:r>
      <w:proofErr w:type="spellEnd"/>
      <w:r w:rsidR="00EC10D9">
        <w:t xml:space="preserve"> config </w:t>
      </w:r>
      <w:r w:rsidR="00742A7B">
        <w:t>contains unnecessary information, it is therefore better to start from blank using the following commands:</w:t>
      </w:r>
    </w:p>
    <w:p w14:paraId="7151E7A6" w14:textId="4A29BCF0" w:rsidR="00742A7B" w:rsidRDefault="00742A7B" w:rsidP="0043728E">
      <w:pPr>
        <w:ind w:firstLine="360"/>
      </w:pPr>
      <w:proofErr w:type="spellStart"/>
      <w:r w:rsidRPr="00742A7B">
        <w:t>sudo</w:t>
      </w:r>
      <w:proofErr w:type="spellEnd"/>
      <w:r w:rsidRPr="00742A7B">
        <w:t xml:space="preserve"> mv /</w:t>
      </w:r>
      <w:proofErr w:type="spellStart"/>
      <w:r w:rsidRPr="00742A7B">
        <w:t>etc</w:t>
      </w:r>
      <w:proofErr w:type="spellEnd"/>
      <w:r w:rsidRPr="00742A7B">
        <w:t>/</w:t>
      </w:r>
      <w:proofErr w:type="spellStart"/>
      <w:r w:rsidRPr="00742A7B">
        <w:t>dnsmasq.conf</w:t>
      </w:r>
      <w:proofErr w:type="spellEnd"/>
      <w:r w:rsidRPr="00742A7B">
        <w:t xml:space="preserve"> /</w:t>
      </w:r>
      <w:proofErr w:type="spellStart"/>
      <w:r w:rsidRPr="00742A7B">
        <w:t>etc</w:t>
      </w:r>
      <w:proofErr w:type="spellEnd"/>
      <w:r w:rsidRPr="00742A7B">
        <w:t>/</w:t>
      </w:r>
      <w:proofErr w:type="spellStart"/>
      <w:r w:rsidRPr="00742A7B">
        <w:t>dnsmasq.conf.orig</w:t>
      </w:r>
      <w:proofErr w:type="spellEnd"/>
    </w:p>
    <w:p w14:paraId="3E4231EF" w14:textId="56376055" w:rsidR="00F7063C" w:rsidRDefault="00F7063C" w:rsidP="00F7063C">
      <w:pPr>
        <w:ind w:firstLine="360"/>
      </w:pPr>
      <w:proofErr w:type="spellStart"/>
      <w:r w:rsidRPr="00F7063C">
        <w:t>sudo</w:t>
      </w:r>
      <w:proofErr w:type="spellEnd"/>
      <w:r w:rsidRPr="00F7063C">
        <w:t xml:space="preserve"> nano /</w:t>
      </w:r>
      <w:proofErr w:type="spellStart"/>
      <w:r w:rsidRPr="00F7063C">
        <w:t>etc</w:t>
      </w:r>
      <w:proofErr w:type="spellEnd"/>
      <w:r w:rsidRPr="00F7063C">
        <w:t>/</w:t>
      </w:r>
      <w:proofErr w:type="spellStart"/>
      <w:r w:rsidRPr="00F7063C">
        <w:t>dnsmasq.conf</w:t>
      </w:r>
      <w:proofErr w:type="spellEnd"/>
    </w:p>
    <w:p w14:paraId="07B8FBEE" w14:textId="372E6270" w:rsidR="0043728E" w:rsidRDefault="002E4A5A" w:rsidP="0043728E">
      <w:pPr>
        <w:pStyle w:val="ListParagraph"/>
        <w:numPr>
          <w:ilvl w:val="0"/>
          <w:numId w:val="16"/>
        </w:numPr>
      </w:pPr>
      <w:r>
        <w:t>Type the following information into</w:t>
      </w:r>
      <w:r w:rsidR="00F7063C">
        <w:t xml:space="preserve"> this new config file:</w:t>
      </w:r>
      <w:r>
        <w:t xml:space="preserve"> </w:t>
      </w:r>
    </w:p>
    <w:p w14:paraId="04ECFBDD" w14:textId="77777777" w:rsidR="004854B9" w:rsidRPr="004854B9" w:rsidRDefault="004854B9" w:rsidP="0043728E">
      <w:pPr>
        <w:ind w:firstLine="360"/>
      </w:pPr>
      <w:r w:rsidRPr="004854B9">
        <w:t>interface=wlan0      # Use the require wireless interface - usually wlan0</w:t>
      </w:r>
    </w:p>
    <w:p w14:paraId="1287026A" w14:textId="09832680" w:rsidR="004854B9" w:rsidRDefault="004854B9" w:rsidP="0043728E">
      <w:pPr>
        <w:ind w:firstLine="360"/>
      </w:pPr>
      <w:proofErr w:type="spellStart"/>
      <w:r w:rsidRPr="004854B9">
        <w:t>dhcp</w:t>
      </w:r>
      <w:proofErr w:type="spellEnd"/>
      <w:r w:rsidRPr="004854B9">
        <w:t>-range=192.168.4.2,192.168.4.20,255.255.255.0,24h</w:t>
      </w:r>
    </w:p>
    <w:p w14:paraId="723A34D8" w14:textId="77777777" w:rsidR="008E2377" w:rsidRDefault="002A7C5B" w:rsidP="002A7C5B">
      <w:pPr>
        <w:pStyle w:val="ListParagraph"/>
        <w:numPr>
          <w:ilvl w:val="0"/>
          <w:numId w:val="16"/>
        </w:numPr>
      </w:pPr>
      <w:r>
        <w:t xml:space="preserve">Reload the </w:t>
      </w:r>
      <w:proofErr w:type="spellStart"/>
      <w:r>
        <w:t>dns</w:t>
      </w:r>
      <w:proofErr w:type="spellEnd"/>
      <w:r w:rsidR="008E2377">
        <w:t xml:space="preserve"> using: </w:t>
      </w:r>
    </w:p>
    <w:p w14:paraId="7C2377A4" w14:textId="48760211" w:rsidR="002A7C5B" w:rsidRPr="002A7C5B" w:rsidRDefault="002A7C5B" w:rsidP="008E2377">
      <w:pPr>
        <w:ind w:left="360" w:firstLine="360"/>
      </w:pPr>
      <w:proofErr w:type="spellStart"/>
      <w:r w:rsidRPr="002A7C5B">
        <w:t>sudo</w:t>
      </w:r>
      <w:proofErr w:type="spellEnd"/>
      <w:r w:rsidRPr="002A7C5B">
        <w:t xml:space="preserve"> </w:t>
      </w:r>
      <w:proofErr w:type="spellStart"/>
      <w:r w:rsidRPr="002A7C5B">
        <w:t>systemctl</w:t>
      </w:r>
      <w:proofErr w:type="spellEnd"/>
      <w:r w:rsidRPr="002A7C5B">
        <w:t xml:space="preserve"> reload </w:t>
      </w:r>
      <w:proofErr w:type="spellStart"/>
      <w:r w:rsidRPr="002A7C5B">
        <w:t>dnsmasq</w:t>
      </w:r>
      <w:proofErr w:type="spellEnd"/>
    </w:p>
    <w:p w14:paraId="06153E61" w14:textId="0E1CD1E5" w:rsidR="00382A35" w:rsidRPr="00382A35" w:rsidRDefault="001C70E4" w:rsidP="00382A35">
      <w:pPr>
        <w:pStyle w:val="ListParagraph"/>
        <w:numPr>
          <w:ilvl w:val="0"/>
          <w:numId w:val="16"/>
        </w:numPr>
      </w:pPr>
      <w:r w:rsidRPr="00382A35">
        <w:t xml:space="preserve">Next, edit the </w:t>
      </w:r>
      <w:proofErr w:type="spellStart"/>
      <w:r w:rsidRPr="00382A35">
        <w:t>ho</w:t>
      </w:r>
      <w:r w:rsidR="00382A35" w:rsidRPr="00382A35">
        <w:t>stapd</w:t>
      </w:r>
      <w:proofErr w:type="spellEnd"/>
      <w:r w:rsidR="00382A35" w:rsidRPr="00382A35">
        <w:t xml:space="preserve"> config file</w:t>
      </w:r>
      <w:r w:rsidR="00E51436">
        <w:t xml:space="preserve"> (this will be an empty file)</w:t>
      </w:r>
      <w:r w:rsidR="00382A35" w:rsidRPr="00382A35">
        <w:t xml:space="preserve">: </w:t>
      </w:r>
      <w:proofErr w:type="spellStart"/>
      <w:r w:rsidR="00382A35" w:rsidRPr="00382A35">
        <w:t>sudo</w:t>
      </w:r>
      <w:proofErr w:type="spellEnd"/>
      <w:r w:rsidR="00382A35" w:rsidRPr="00382A35">
        <w:t xml:space="preserve"> nano /</w:t>
      </w:r>
      <w:proofErr w:type="spellStart"/>
      <w:r w:rsidR="00382A35" w:rsidRPr="00382A35">
        <w:t>etc</w:t>
      </w:r>
      <w:proofErr w:type="spellEnd"/>
      <w:r w:rsidR="00382A35" w:rsidRPr="00382A35">
        <w:t>/</w:t>
      </w:r>
      <w:proofErr w:type="spellStart"/>
      <w:r w:rsidR="00382A35" w:rsidRPr="00382A35">
        <w:t>hostapd</w:t>
      </w:r>
      <w:proofErr w:type="spellEnd"/>
      <w:r w:rsidR="00382A35" w:rsidRPr="00382A35">
        <w:t>/</w:t>
      </w:r>
      <w:proofErr w:type="spellStart"/>
      <w:r w:rsidR="00382A35" w:rsidRPr="00382A35">
        <w:t>hostapd.conf</w:t>
      </w:r>
      <w:proofErr w:type="spellEnd"/>
    </w:p>
    <w:p w14:paraId="0768BEBE" w14:textId="7EE5CDA5" w:rsidR="00F7063C" w:rsidRDefault="00260304" w:rsidP="002A7C5B">
      <w:pPr>
        <w:pStyle w:val="ListParagraph"/>
        <w:numPr>
          <w:ilvl w:val="0"/>
          <w:numId w:val="16"/>
        </w:numPr>
      </w:pPr>
      <w:r>
        <w:t>Add the following information by typing it out:</w:t>
      </w:r>
    </w:p>
    <w:p w14:paraId="7C7C861C" w14:textId="77777777" w:rsidR="00260304" w:rsidRPr="00260304" w:rsidRDefault="00260304" w:rsidP="00260304">
      <w:pPr>
        <w:ind w:left="720"/>
      </w:pPr>
      <w:r w:rsidRPr="00260304">
        <w:t>interface=wlan0</w:t>
      </w:r>
    </w:p>
    <w:p w14:paraId="5031D057" w14:textId="77777777" w:rsidR="00260304" w:rsidRPr="00260304" w:rsidRDefault="00260304" w:rsidP="00260304">
      <w:pPr>
        <w:ind w:left="720"/>
      </w:pPr>
      <w:r w:rsidRPr="00260304">
        <w:t>driver=nl80211</w:t>
      </w:r>
    </w:p>
    <w:p w14:paraId="2212704D" w14:textId="77777777" w:rsidR="00260304" w:rsidRPr="00260304" w:rsidRDefault="00260304" w:rsidP="00260304">
      <w:pPr>
        <w:ind w:left="720"/>
      </w:pPr>
      <w:proofErr w:type="spellStart"/>
      <w:r w:rsidRPr="00260304">
        <w:t>ssid</w:t>
      </w:r>
      <w:proofErr w:type="spellEnd"/>
      <w:r w:rsidRPr="00260304">
        <w:t>=</w:t>
      </w:r>
      <w:proofErr w:type="spellStart"/>
      <w:r w:rsidRPr="00260304">
        <w:t>NameOfNetwork</w:t>
      </w:r>
      <w:proofErr w:type="spellEnd"/>
    </w:p>
    <w:p w14:paraId="386AF385" w14:textId="025820B0" w:rsidR="00260304" w:rsidRPr="00260304" w:rsidRDefault="00260304" w:rsidP="00260304">
      <w:pPr>
        <w:ind w:left="720"/>
      </w:pPr>
      <w:proofErr w:type="spellStart"/>
      <w:r w:rsidRPr="00260304">
        <w:t>hw_mode</w:t>
      </w:r>
      <w:proofErr w:type="spellEnd"/>
      <w:r w:rsidRPr="00260304">
        <w:t>=g</w:t>
      </w:r>
      <w:r w:rsidR="00CB70A9">
        <w:t xml:space="preserve">   /</w:t>
      </w:r>
      <w:proofErr w:type="gramStart"/>
      <w:r w:rsidR="00CB70A9">
        <w:t>/(</w:t>
      </w:r>
      <w:proofErr w:type="gramEnd"/>
      <w:r w:rsidR="00CB70A9">
        <w:t>or a for 5ghz)</w:t>
      </w:r>
    </w:p>
    <w:p w14:paraId="7A0CFBF8" w14:textId="77777777" w:rsidR="00260304" w:rsidRPr="00260304" w:rsidRDefault="00260304" w:rsidP="00260304">
      <w:pPr>
        <w:ind w:left="720"/>
      </w:pPr>
      <w:r w:rsidRPr="00260304">
        <w:t>channel=7</w:t>
      </w:r>
    </w:p>
    <w:p w14:paraId="5F2B644F" w14:textId="77777777" w:rsidR="00260304" w:rsidRPr="00260304" w:rsidRDefault="00260304" w:rsidP="00260304">
      <w:pPr>
        <w:ind w:left="720"/>
      </w:pPr>
      <w:proofErr w:type="spellStart"/>
      <w:r w:rsidRPr="00260304">
        <w:t>wmm_enabled</w:t>
      </w:r>
      <w:proofErr w:type="spellEnd"/>
      <w:r w:rsidRPr="00260304">
        <w:t>=0</w:t>
      </w:r>
    </w:p>
    <w:p w14:paraId="1EB4176C" w14:textId="77777777" w:rsidR="00260304" w:rsidRPr="00260304" w:rsidRDefault="00260304" w:rsidP="00260304">
      <w:pPr>
        <w:ind w:left="720"/>
      </w:pPr>
      <w:proofErr w:type="spellStart"/>
      <w:r w:rsidRPr="00260304">
        <w:t>macaddr_acl</w:t>
      </w:r>
      <w:proofErr w:type="spellEnd"/>
      <w:r w:rsidRPr="00260304">
        <w:t>=0</w:t>
      </w:r>
    </w:p>
    <w:p w14:paraId="7DF35336" w14:textId="77777777" w:rsidR="00260304" w:rsidRPr="00260304" w:rsidRDefault="00260304" w:rsidP="00260304">
      <w:pPr>
        <w:ind w:left="720"/>
      </w:pPr>
      <w:proofErr w:type="spellStart"/>
      <w:r w:rsidRPr="00260304">
        <w:t>auth_algs</w:t>
      </w:r>
      <w:proofErr w:type="spellEnd"/>
      <w:r w:rsidRPr="00260304">
        <w:t>=1</w:t>
      </w:r>
    </w:p>
    <w:p w14:paraId="7ACC3BAB" w14:textId="77777777" w:rsidR="00260304" w:rsidRPr="00260304" w:rsidRDefault="00260304" w:rsidP="00260304">
      <w:pPr>
        <w:ind w:left="720"/>
      </w:pPr>
      <w:proofErr w:type="spellStart"/>
      <w:r w:rsidRPr="00260304">
        <w:t>ignore_broadcast_ssid</w:t>
      </w:r>
      <w:proofErr w:type="spellEnd"/>
      <w:r w:rsidRPr="00260304">
        <w:t>=0</w:t>
      </w:r>
    </w:p>
    <w:p w14:paraId="081A1579" w14:textId="77777777" w:rsidR="00260304" w:rsidRPr="00260304" w:rsidRDefault="00260304" w:rsidP="00260304">
      <w:pPr>
        <w:ind w:left="720"/>
      </w:pPr>
      <w:proofErr w:type="spellStart"/>
      <w:r w:rsidRPr="00260304">
        <w:t>wpa</w:t>
      </w:r>
      <w:proofErr w:type="spellEnd"/>
      <w:r w:rsidRPr="00260304">
        <w:t>=2</w:t>
      </w:r>
    </w:p>
    <w:p w14:paraId="6BB66A4B" w14:textId="2009623A" w:rsidR="00260304" w:rsidRPr="00260304" w:rsidRDefault="00260304" w:rsidP="00260304">
      <w:pPr>
        <w:ind w:left="720"/>
      </w:pPr>
      <w:proofErr w:type="spellStart"/>
      <w:r w:rsidRPr="00260304">
        <w:t>wpa_passphrase</w:t>
      </w:r>
      <w:proofErr w:type="spellEnd"/>
      <w:r w:rsidRPr="00260304">
        <w:t>=</w:t>
      </w:r>
      <w:proofErr w:type="spellStart"/>
      <w:r w:rsidR="00A80C51">
        <w:t>PassPhrase</w:t>
      </w:r>
      <w:proofErr w:type="spellEnd"/>
    </w:p>
    <w:p w14:paraId="5018A6F2" w14:textId="77777777" w:rsidR="00260304" w:rsidRPr="00260304" w:rsidRDefault="00260304" w:rsidP="00260304">
      <w:pPr>
        <w:ind w:left="720"/>
      </w:pPr>
      <w:proofErr w:type="spellStart"/>
      <w:r w:rsidRPr="00260304">
        <w:t>wpa_key_mgmt</w:t>
      </w:r>
      <w:proofErr w:type="spellEnd"/>
      <w:r w:rsidRPr="00260304">
        <w:t>=WPA-PSK</w:t>
      </w:r>
    </w:p>
    <w:p w14:paraId="5CC97ABD" w14:textId="77777777" w:rsidR="00260304" w:rsidRPr="00260304" w:rsidRDefault="00260304" w:rsidP="00260304">
      <w:pPr>
        <w:ind w:left="720"/>
      </w:pPr>
      <w:proofErr w:type="spellStart"/>
      <w:r w:rsidRPr="00260304">
        <w:t>wpa_pairwise</w:t>
      </w:r>
      <w:proofErr w:type="spellEnd"/>
      <w:r w:rsidRPr="00260304">
        <w:t>=TKIP</w:t>
      </w:r>
    </w:p>
    <w:p w14:paraId="387682EC" w14:textId="09EAA3AF" w:rsidR="00260304" w:rsidRDefault="00260304" w:rsidP="00260304">
      <w:pPr>
        <w:ind w:left="720"/>
      </w:pPr>
      <w:proofErr w:type="spellStart"/>
      <w:r w:rsidRPr="00260304">
        <w:t>rsn_pairwise</w:t>
      </w:r>
      <w:proofErr w:type="spellEnd"/>
      <w:r w:rsidRPr="00260304">
        <w:t>=CCMP</w:t>
      </w:r>
    </w:p>
    <w:p w14:paraId="5C632602" w14:textId="77777777" w:rsidR="000204DA" w:rsidRDefault="000204DA" w:rsidP="000204DA">
      <w:pPr>
        <w:pStyle w:val="ListParagraph"/>
        <w:numPr>
          <w:ilvl w:val="0"/>
          <w:numId w:val="16"/>
        </w:numPr>
      </w:pPr>
      <w:r w:rsidRPr="000204DA">
        <w:lastRenderedPageBreak/>
        <w:t xml:space="preserve">Now the pi </w:t>
      </w:r>
      <w:proofErr w:type="gramStart"/>
      <w:r w:rsidRPr="000204DA">
        <w:t>has to</w:t>
      </w:r>
      <w:proofErr w:type="gramEnd"/>
      <w:r w:rsidRPr="000204DA">
        <w:t xml:space="preserve"> be instructed as to where this file is located, using the following command: </w:t>
      </w:r>
    </w:p>
    <w:p w14:paraId="50B441C5" w14:textId="724501CE" w:rsidR="000204DA" w:rsidRPr="000204DA" w:rsidRDefault="000204DA" w:rsidP="000204DA">
      <w:pPr>
        <w:pStyle w:val="ListParagraph"/>
      </w:pPr>
      <w:proofErr w:type="spellStart"/>
      <w:r w:rsidRPr="000204DA">
        <w:t>sudo</w:t>
      </w:r>
      <w:proofErr w:type="spellEnd"/>
      <w:r w:rsidRPr="000204DA">
        <w:t xml:space="preserve"> nano /</w:t>
      </w:r>
      <w:proofErr w:type="spellStart"/>
      <w:r w:rsidRPr="000204DA">
        <w:t>etc</w:t>
      </w:r>
      <w:proofErr w:type="spellEnd"/>
      <w:r w:rsidRPr="000204DA">
        <w:t>/default/</w:t>
      </w:r>
      <w:proofErr w:type="spellStart"/>
      <w:r w:rsidRPr="000204DA">
        <w:t>hostapd</w:t>
      </w:r>
      <w:proofErr w:type="spellEnd"/>
    </w:p>
    <w:p w14:paraId="09961658" w14:textId="1493BB50" w:rsidR="00CB70A9" w:rsidRDefault="00A57CB8" w:rsidP="00CB70A9">
      <w:pPr>
        <w:pStyle w:val="ListParagraph"/>
        <w:numPr>
          <w:ilvl w:val="0"/>
          <w:numId w:val="16"/>
        </w:numPr>
      </w:pPr>
      <w:r>
        <w:t>Locate the line with #DAEMON_CONF and replace it with:</w:t>
      </w:r>
    </w:p>
    <w:p w14:paraId="61FB6BDF" w14:textId="203CF272" w:rsidR="00A57CB8" w:rsidRDefault="00A57CB8" w:rsidP="00A57CB8">
      <w:pPr>
        <w:ind w:firstLine="720"/>
      </w:pPr>
      <w:r w:rsidRPr="00A57CB8">
        <w:t>DAEMON_CONF="/</w:t>
      </w:r>
      <w:proofErr w:type="spellStart"/>
      <w:r w:rsidRPr="00A57CB8">
        <w:t>etc</w:t>
      </w:r>
      <w:proofErr w:type="spellEnd"/>
      <w:r w:rsidRPr="00A57CB8">
        <w:t>/</w:t>
      </w:r>
      <w:proofErr w:type="spellStart"/>
      <w:r w:rsidRPr="00A57CB8">
        <w:t>hostapd</w:t>
      </w:r>
      <w:proofErr w:type="spellEnd"/>
      <w:r w:rsidRPr="00A57CB8">
        <w:t>/</w:t>
      </w:r>
      <w:proofErr w:type="spellStart"/>
      <w:r w:rsidRPr="00A57CB8">
        <w:t>hostapd.conf</w:t>
      </w:r>
      <w:proofErr w:type="spellEnd"/>
      <w:r w:rsidRPr="00A57CB8">
        <w:t>"</w:t>
      </w:r>
    </w:p>
    <w:p w14:paraId="5D2DCDCA" w14:textId="62BF015B" w:rsidR="00A57CB8" w:rsidRDefault="00AB602C" w:rsidP="00A57CB8">
      <w:pPr>
        <w:pStyle w:val="ListParagraph"/>
        <w:numPr>
          <w:ilvl w:val="0"/>
          <w:numId w:val="16"/>
        </w:numPr>
      </w:pPr>
      <w:r>
        <w:t xml:space="preserve">Now we can enable </w:t>
      </w:r>
      <w:proofErr w:type="spellStart"/>
      <w:r w:rsidR="001828CE">
        <w:t>hostapd</w:t>
      </w:r>
      <w:proofErr w:type="spellEnd"/>
      <w:r w:rsidR="001828CE">
        <w:t xml:space="preserve"> and start it using the following commands:</w:t>
      </w:r>
    </w:p>
    <w:p w14:paraId="65F916D0" w14:textId="77777777" w:rsidR="001828CE" w:rsidRPr="001828CE" w:rsidRDefault="001828CE" w:rsidP="001828CE">
      <w:pPr>
        <w:ind w:left="720"/>
      </w:pPr>
      <w:proofErr w:type="spellStart"/>
      <w:r w:rsidRPr="001828CE">
        <w:t>sudo</w:t>
      </w:r>
      <w:proofErr w:type="spellEnd"/>
      <w:r w:rsidRPr="001828CE">
        <w:t xml:space="preserve"> </w:t>
      </w:r>
      <w:proofErr w:type="spellStart"/>
      <w:r w:rsidRPr="001828CE">
        <w:t>systemctl</w:t>
      </w:r>
      <w:proofErr w:type="spellEnd"/>
      <w:r w:rsidRPr="001828CE">
        <w:t xml:space="preserve"> unmask </w:t>
      </w:r>
      <w:proofErr w:type="spellStart"/>
      <w:r w:rsidRPr="001828CE">
        <w:t>hostapd</w:t>
      </w:r>
      <w:proofErr w:type="spellEnd"/>
    </w:p>
    <w:p w14:paraId="1FED25DF" w14:textId="77777777" w:rsidR="001828CE" w:rsidRPr="001828CE" w:rsidRDefault="001828CE" w:rsidP="001828CE">
      <w:pPr>
        <w:ind w:left="720"/>
      </w:pPr>
      <w:proofErr w:type="spellStart"/>
      <w:r w:rsidRPr="001828CE">
        <w:t>sudo</w:t>
      </w:r>
      <w:proofErr w:type="spellEnd"/>
      <w:r w:rsidRPr="001828CE">
        <w:t xml:space="preserve"> </w:t>
      </w:r>
      <w:proofErr w:type="spellStart"/>
      <w:r w:rsidRPr="001828CE">
        <w:t>systemctl</w:t>
      </w:r>
      <w:proofErr w:type="spellEnd"/>
      <w:r w:rsidRPr="001828CE">
        <w:t xml:space="preserve"> enable </w:t>
      </w:r>
      <w:proofErr w:type="spellStart"/>
      <w:r w:rsidRPr="001828CE">
        <w:t>hostapd</w:t>
      </w:r>
      <w:proofErr w:type="spellEnd"/>
    </w:p>
    <w:p w14:paraId="67D29C99" w14:textId="00C2978B" w:rsidR="001828CE" w:rsidRDefault="001828CE" w:rsidP="001828CE">
      <w:pPr>
        <w:ind w:left="720"/>
      </w:pPr>
      <w:proofErr w:type="spellStart"/>
      <w:r w:rsidRPr="001828CE">
        <w:t>sudo</w:t>
      </w:r>
      <w:proofErr w:type="spellEnd"/>
      <w:r w:rsidRPr="001828CE">
        <w:t xml:space="preserve"> </w:t>
      </w:r>
      <w:proofErr w:type="spellStart"/>
      <w:r w:rsidRPr="001828CE">
        <w:t>systemctl</w:t>
      </w:r>
      <w:proofErr w:type="spellEnd"/>
      <w:r w:rsidRPr="001828CE">
        <w:t xml:space="preserve"> start </w:t>
      </w:r>
      <w:proofErr w:type="spellStart"/>
      <w:r w:rsidRPr="001828CE">
        <w:t>hostapd</w:t>
      </w:r>
      <w:proofErr w:type="spellEnd"/>
    </w:p>
    <w:p w14:paraId="443C6286" w14:textId="5E9E0717" w:rsidR="001828CE" w:rsidRDefault="0037378E" w:rsidP="001828CE">
      <w:pPr>
        <w:pStyle w:val="ListParagraph"/>
        <w:numPr>
          <w:ilvl w:val="0"/>
          <w:numId w:val="16"/>
        </w:numPr>
      </w:pPr>
      <w:r>
        <w:t xml:space="preserve">Lastly, run the following few commands to add routing and set up a masquerade </w:t>
      </w:r>
      <w:r w:rsidR="00DC7D1A">
        <w:t>for outbound traffic using the ethernet port:</w:t>
      </w:r>
    </w:p>
    <w:p w14:paraId="6F82DF0F" w14:textId="6E237E4D" w:rsidR="00DC7D1A" w:rsidRDefault="00DC7D1A" w:rsidP="00DC7D1A">
      <w:pPr>
        <w:pStyle w:val="ListParagraph"/>
        <w:numPr>
          <w:ilvl w:val="0"/>
          <w:numId w:val="17"/>
        </w:numPr>
      </w:pPr>
      <w:r w:rsidRPr="00DC7D1A">
        <w:t>Edit /</w:t>
      </w:r>
      <w:proofErr w:type="spellStart"/>
      <w:r w:rsidRPr="00DC7D1A">
        <w:t>etc</w:t>
      </w:r>
      <w:proofErr w:type="spellEnd"/>
      <w:r w:rsidRPr="00DC7D1A">
        <w:t>/</w:t>
      </w:r>
      <w:proofErr w:type="spellStart"/>
      <w:r w:rsidRPr="00DC7D1A">
        <w:t>sysctl.conf</w:t>
      </w:r>
      <w:proofErr w:type="spellEnd"/>
      <w:r w:rsidRPr="00DC7D1A">
        <w:t xml:space="preserve"> and uncomment this line:</w:t>
      </w:r>
    </w:p>
    <w:p w14:paraId="0F81ACF0" w14:textId="0174DDC6" w:rsidR="007A2A8D" w:rsidRDefault="007A2A8D" w:rsidP="007A2A8D">
      <w:pPr>
        <w:ind w:left="720"/>
      </w:pPr>
      <w:proofErr w:type="gramStart"/>
      <w:r w:rsidRPr="007A2A8D">
        <w:t>net.ipv4.ip</w:t>
      </w:r>
      <w:proofErr w:type="gramEnd"/>
      <w:r w:rsidRPr="007A2A8D">
        <w:t>_forward=1</w:t>
      </w:r>
    </w:p>
    <w:p w14:paraId="5321FA98" w14:textId="0E8BCF03" w:rsidR="007B0664" w:rsidRPr="007B0664" w:rsidRDefault="007B0664" w:rsidP="007B0664">
      <w:pPr>
        <w:pStyle w:val="ListParagraph"/>
        <w:numPr>
          <w:ilvl w:val="0"/>
          <w:numId w:val="17"/>
        </w:numPr>
      </w:pPr>
      <w:r w:rsidRPr="007B0664">
        <w:t>Add a masquerade for outbound traffic on eth0:</w:t>
      </w:r>
    </w:p>
    <w:p w14:paraId="72B835B5" w14:textId="4A111E87" w:rsidR="00DE4518" w:rsidRDefault="00DE4518" w:rsidP="00DE4518">
      <w:pPr>
        <w:ind w:firstLine="720"/>
      </w:pPr>
      <w:proofErr w:type="spellStart"/>
      <w:r w:rsidRPr="00DE4518">
        <w:t>sudo</w:t>
      </w:r>
      <w:proofErr w:type="spellEnd"/>
      <w:r w:rsidRPr="00DE4518">
        <w:t xml:space="preserve"> iptables -t </w:t>
      </w:r>
      <w:proofErr w:type="spellStart"/>
      <w:r w:rsidRPr="00DE4518">
        <w:t>nat</w:t>
      </w:r>
      <w:proofErr w:type="spellEnd"/>
      <w:r w:rsidRPr="00DE4518">
        <w:t xml:space="preserve"> -</w:t>
      </w:r>
      <w:proofErr w:type="gramStart"/>
      <w:r w:rsidRPr="00DE4518">
        <w:t>A  POSTROUTING</w:t>
      </w:r>
      <w:proofErr w:type="gramEnd"/>
      <w:r w:rsidRPr="00DE4518">
        <w:t xml:space="preserve"> -o eth0 -j MASQUERADE</w:t>
      </w:r>
    </w:p>
    <w:p w14:paraId="0DCD03BA" w14:textId="606EBA9F" w:rsidR="00DE4518" w:rsidRDefault="000B2B10" w:rsidP="00DE4518">
      <w:pPr>
        <w:pStyle w:val="ListParagraph"/>
        <w:numPr>
          <w:ilvl w:val="0"/>
          <w:numId w:val="17"/>
        </w:numPr>
      </w:pPr>
      <w:r>
        <w:t>Save the iptables rule:</w:t>
      </w:r>
    </w:p>
    <w:p w14:paraId="4E59E4C5" w14:textId="4B688BC2" w:rsidR="000B2B10" w:rsidRDefault="000B2B10" w:rsidP="000B2B10">
      <w:pPr>
        <w:ind w:firstLine="720"/>
      </w:pPr>
      <w:proofErr w:type="spellStart"/>
      <w:r w:rsidRPr="000B2B10">
        <w:t>sudo</w:t>
      </w:r>
      <w:proofErr w:type="spellEnd"/>
      <w:r w:rsidRPr="000B2B10">
        <w:t xml:space="preserve"> </w:t>
      </w:r>
      <w:proofErr w:type="spellStart"/>
      <w:r w:rsidRPr="000B2B10">
        <w:t>sh</w:t>
      </w:r>
      <w:proofErr w:type="spellEnd"/>
      <w:r w:rsidRPr="000B2B10">
        <w:t xml:space="preserve"> -c "iptables-save &gt; /</w:t>
      </w:r>
      <w:proofErr w:type="spellStart"/>
      <w:r w:rsidRPr="000B2B10">
        <w:t>etc</w:t>
      </w:r>
      <w:proofErr w:type="spellEnd"/>
      <w:r w:rsidRPr="000B2B10">
        <w:t>/iptables.ipv4.nat"</w:t>
      </w:r>
    </w:p>
    <w:p w14:paraId="4E074E7E" w14:textId="787F9612" w:rsidR="003F65A9" w:rsidRPr="003F65A9" w:rsidRDefault="003F65A9" w:rsidP="003F65A9">
      <w:pPr>
        <w:pStyle w:val="ListParagraph"/>
        <w:numPr>
          <w:ilvl w:val="0"/>
          <w:numId w:val="17"/>
        </w:numPr>
      </w:pPr>
      <w:r w:rsidRPr="003F65A9">
        <w:t>Edit /</w:t>
      </w:r>
      <w:proofErr w:type="spellStart"/>
      <w:r w:rsidRPr="003F65A9">
        <w:t>etc</w:t>
      </w:r>
      <w:proofErr w:type="spellEnd"/>
      <w:r w:rsidRPr="003F65A9">
        <w:t>/</w:t>
      </w:r>
      <w:proofErr w:type="spellStart"/>
      <w:r w:rsidRPr="003F65A9">
        <w:t>rc.local</w:t>
      </w:r>
      <w:proofErr w:type="spellEnd"/>
      <w:r w:rsidRPr="003F65A9">
        <w:t xml:space="preserve"> and add this just above "exit 0" to install these rules on boot.</w:t>
      </w:r>
    </w:p>
    <w:p w14:paraId="05B622D8" w14:textId="1469A2C1" w:rsidR="00424352" w:rsidRDefault="00424352" w:rsidP="00424352">
      <w:pPr>
        <w:ind w:firstLine="720"/>
      </w:pPr>
      <w:r w:rsidRPr="00424352">
        <w:t>iptables-restore &lt; /</w:t>
      </w:r>
      <w:proofErr w:type="spellStart"/>
      <w:r w:rsidRPr="00424352">
        <w:t>etc</w:t>
      </w:r>
      <w:proofErr w:type="spellEnd"/>
      <w:r w:rsidRPr="00424352">
        <w:t>/iptables.ipv4.nat</w:t>
      </w:r>
    </w:p>
    <w:p w14:paraId="33957EFC" w14:textId="35B05EC8" w:rsidR="00424352" w:rsidRDefault="00424352" w:rsidP="00424352">
      <w:pPr>
        <w:pStyle w:val="ListParagraph"/>
        <w:numPr>
          <w:ilvl w:val="0"/>
          <w:numId w:val="16"/>
        </w:numPr>
      </w:pPr>
      <w:r>
        <w:t>Reboot the pi.</w:t>
      </w:r>
    </w:p>
    <w:p w14:paraId="4A30DC19" w14:textId="72FA7BF9" w:rsidR="00DB0CD7" w:rsidRDefault="00DB0CD7" w:rsidP="00424352">
      <w:pPr>
        <w:pStyle w:val="ListParagraph"/>
        <w:numPr>
          <w:ilvl w:val="0"/>
          <w:numId w:val="16"/>
        </w:numPr>
      </w:pPr>
      <w:r>
        <w:t xml:space="preserve">Using </w:t>
      </w:r>
      <w:r w:rsidR="00EC5B92">
        <w:t>an</w:t>
      </w:r>
      <w:r>
        <w:t xml:space="preserve"> external device, like a laptop or smartphone, a </w:t>
      </w:r>
      <w:proofErr w:type="spellStart"/>
      <w:r>
        <w:t>wifi</w:t>
      </w:r>
      <w:proofErr w:type="spellEnd"/>
      <w:r>
        <w:t xml:space="preserve"> connection should now appear with the name </w:t>
      </w:r>
      <w:r w:rsidR="00EC5B92">
        <w:t xml:space="preserve">and password </w:t>
      </w:r>
      <w:r>
        <w:t>specified in step 10.</w:t>
      </w:r>
    </w:p>
    <w:p w14:paraId="7F55826A" w14:textId="0C852E2F" w:rsidR="000B563C" w:rsidRDefault="000B563C" w:rsidP="000B563C">
      <w:pPr>
        <w:pStyle w:val="Heading1"/>
      </w:pPr>
      <w:r>
        <w:t>Running the python script to move the arm</w:t>
      </w:r>
    </w:p>
    <w:p w14:paraId="6C49894D" w14:textId="75682330" w:rsidR="000B563C" w:rsidRDefault="002B0B17" w:rsidP="002B0B17">
      <w:pPr>
        <w:pStyle w:val="ListParagraph"/>
        <w:numPr>
          <w:ilvl w:val="0"/>
          <w:numId w:val="18"/>
        </w:numPr>
      </w:pPr>
      <w:r>
        <w:t xml:space="preserve">Enable </w:t>
      </w:r>
      <w:r w:rsidR="00FE613B">
        <w:t>I2C</w:t>
      </w:r>
      <w:r w:rsidR="00C631AD">
        <w:t xml:space="preserve"> using the following:</w:t>
      </w:r>
    </w:p>
    <w:p w14:paraId="0BA56D8C" w14:textId="636410B6" w:rsidR="00C631AD" w:rsidRDefault="00C631AD" w:rsidP="00C631AD">
      <w:pPr>
        <w:ind w:firstLine="720"/>
      </w:pPr>
      <w:proofErr w:type="spellStart"/>
      <w:r w:rsidRPr="00C631AD">
        <w:t>sudo</w:t>
      </w:r>
      <w:proofErr w:type="spellEnd"/>
      <w:r w:rsidRPr="00C631AD">
        <w:t xml:space="preserve"> </w:t>
      </w:r>
      <w:proofErr w:type="spellStart"/>
      <w:r w:rsidRPr="00C631AD">
        <w:t>raspi</w:t>
      </w:r>
      <w:proofErr w:type="spellEnd"/>
      <w:r w:rsidRPr="00C631AD">
        <w:t>-config </w:t>
      </w:r>
    </w:p>
    <w:p w14:paraId="10E20CF5" w14:textId="0C4AB8C1" w:rsidR="00B52E17" w:rsidRDefault="00B52E17" w:rsidP="00C631AD">
      <w:pPr>
        <w:ind w:firstLine="720"/>
      </w:pPr>
      <w:r>
        <w:t>Go to Interfacing options</w:t>
      </w:r>
      <w:r w:rsidR="00331BB0">
        <w:t>/advanced</w:t>
      </w:r>
      <w:r w:rsidR="00FE613B">
        <w:t>, then I2C</w:t>
      </w:r>
      <w:r w:rsidR="005A1D1F">
        <w:t xml:space="preserve"> and enable it.</w:t>
      </w:r>
    </w:p>
    <w:p w14:paraId="299E6E00" w14:textId="7002B353" w:rsidR="008C2351" w:rsidRDefault="008C2351" w:rsidP="00C631AD">
      <w:pPr>
        <w:ind w:firstLine="720"/>
      </w:pPr>
      <w:r>
        <w:t xml:space="preserve">Reboot using: </w:t>
      </w:r>
      <w:proofErr w:type="spellStart"/>
      <w:r>
        <w:t>sudo</w:t>
      </w:r>
      <w:proofErr w:type="spellEnd"/>
      <w:r>
        <w:t xml:space="preserve"> reboot</w:t>
      </w:r>
    </w:p>
    <w:p w14:paraId="32A65DCE" w14:textId="1D2830FC" w:rsidR="00B55BE3" w:rsidRDefault="00B55BE3" w:rsidP="00B55BE3">
      <w:pPr>
        <w:pStyle w:val="ListParagraph"/>
        <w:numPr>
          <w:ilvl w:val="0"/>
          <w:numId w:val="18"/>
        </w:numPr>
      </w:pPr>
      <w:r>
        <w:t xml:space="preserve">As the </w:t>
      </w:r>
      <w:proofErr w:type="spellStart"/>
      <w:r>
        <w:t>RoboArm</w:t>
      </w:r>
      <w:proofErr w:type="spellEnd"/>
      <w:r>
        <w:t xml:space="preserve"> use</w:t>
      </w:r>
      <w:r w:rsidR="00004A6E">
        <w:t>s</w:t>
      </w:r>
      <w:r>
        <w:t xml:space="preserve"> an Adafruit module to control the servos, run the following command to add support for it:</w:t>
      </w:r>
    </w:p>
    <w:p w14:paraId="2EEA8957" w14:textId="2EEDEB76" w:rsidR="00B55BE3" w:rsidRDefault="00B55BE3" w:rsidP="00B55BE3">
      <w:pPr>
        <w:ind w:firstLine="720"/>
      </w:pPr>
      <w:proofErr w:type="spellStart"/>
      <w:r w:rsidRPr="00B55BE3">
        <w:t>sudo</w:t>
      </w:r>
      <w:proofErr w:type="spellEnd"/>
      <w:r w:rsidRPr="00B55BE3">
        <w:t xml:space="preserve"> pip install adafruit-pca9685</w:t>
      </w:r>
    </w:p>
    <w:p w14:paraId="786EE1A2" w14:textId="43E9EE28" w:rsidR="00DE34F1" w:rsidRDefault="00E016A9" w:rsidP="00723ACF">
      <w:pPr>
        <w:pStyle w:val="ListParagraph"/>
        <w:numPr>
          <w:ilvl w:val="0"/>
          <w:numId w:val="18"/>
        </w:numPr>
      </w:pPr>
      <w:r>
        <w:lastRenderedPageBreak/>
        <w:t xml:space="preserve">As the python script is </w:t>
      </w:r>
      <w:r w:rsidR="0055228F">
        <w:t xml:space="preserve">on </w:t>
      </w:r>
      <w:proofErr w:type="spellStart"/>
      <w:r w:rsidR="0055228F">
        <w:t>github</w:t>
      </w:r>
      <w:proofErr w:type="spellEnd"/>
      <w:r w:rsidR="0055228F">
        <w:t>, use the following commands to install git support</w:t>
      </w:r>
      <w:r w:rsidR="0092132C">
        <w:t xml:space="preserve"> and linking your account</w:t>
      </w:r>
      <w:r w:rsidR="0055228F">
        <w:t>:</w:t>
      </w:r>
    </w:p>
    <w:p w14:paraId="3B50C441" w14:textId="5A847D6F" w:rsidR="0055228F" w:rsidRDefault="0055228F" w:rsidP="0055228F">
      <w:pPr>
        <w:ind w:firstLine="720"/>
      </w:pPr>
      <w:proofErr w:type="spellStart"/>
      <w:r w:rsidRPr="0055228F">
        <w:t>sudo</w:t>
      </w:r>
      <w:proofErr w:type="spellEnd"/>
      <w:r w:rsidRPr="0055228F">
        <w:t xml:space="preserve"> apt-get install git</w:t>
      </w:r>
    </w:p>
    <w:p w14:paraId="3DCBE691" w14:textId="25E2369D" w:rsidR="0092132C" w:rsidRPr="0092132C" w:rsidRDefault="0092132C" w:rsidP="0092132C">
      <w:pPr>
        <w:ind w:left="720"/>
      </w:pPr>
      <w:r w:rsidRPr="0092132C">
        <w:t>git config --global user.name "John Doe"</w:t>
      </w:r>
      <w:r>
        <w:t xml:space="preserve"> </w:t>
      </w:r>
    </w:p>
    <w:p w14:paraId="52590C1C" w14:textId="006259B0" w:rsidR="0092132C" w:rsidRDefault="0092132C" w:rsidP="0092132C">
      <w:pPr>
        <w:ind w:left="720"/>
      </w:pPr>
      <w:r w:rsidRPr="0092132C">
        <w:t xml:space="preserve">git config --global </w:t>
      </w:r>
      <w:proofErr w:type="spellStart"/>
      <w:proofErr w:type="gramStart"/>
      <w:r w:rsidRPr="0092132C">
        <w:t>user.email</w:t>
      </w:r>
      <w:proofErr w:type="spellEnd"/>
      <w:proofErr w:type="gramEnd"/>
      <w:r w:rsidRPr="0092132C">
        <w:t xml:space="preserve"> johndoe@example.com </w:t>
      </w:r>
    </w:p>
    <w:p w14:paraId="5D90726F" w14:textId="496651CD" w:rsidR="00C34AE7" w:rsidRDefault="00C34AE7" w:rsidP="00C34AE7">
      <w:pPr>
        <w:ind w:firstLine="720"/>
      </w:pPr>
      <w:r w:rsidRPr="00C34AE7">
        <w:t xml:space="preserve">git clone </w:t>
      </w:r>
      <w:hyperlink r:id="rId10" w:history="1">
        <w:r w:rsidR="00A15C14">
          <w:rPr>
            <w:rStyle w:val="Hyperlink"/>
          </w:rPr>
          <w:t>https://github.com/TomiEckert/ProjectRoboArm</w:t>
        </w:r>
      </w:hyperlink>
      <w:bookmarkStart w:id="0" w:name="_GoBack"/>
      <w:bookmarkEnd w:id="0"/>
    </w:p>
    <w:p w14:paraId="3B05FB95" w14:textId="322D768A" w:rsidR="00A15C14" w:rsidRDefault="00676A84" w:rsidP="00A15C14">
      <w:pPr>
        <w:pStyle w:val="ListParagraph"/>
        <w:numPr>
          <w:ilvl w:val="0"/>
          <w:numId w:val="18"/>
        </w:numPr>
      </w:pPr>
      <w:r>
        <w:t xml:space="preserve">To run </w:t>
      </w:r>
      <w:r w:rsidR="000D3C1A">
        <w:t xml:space="preserve">the </w:t>
      </w:r>
      <w:proofErr w:type="spellStart"/>
      <w:r w:rsidR="000D3C1A">
        <w:t>robotarm</w:t>
      </w:r>
      <w:proofErr w:type="spellEnd"/>
      <w:r w:rsidR="000D3C1A">
        <w:t xml:space="preserve"> python app:</w:t>
      </w:r>
    </w:p>
    <w:p w14:paraId="57BA5270" w14:textId="490586BD" w:rsidR="000D3C1A" w:rsidRDefault="000D3C1A" w:rsidP="000D3C1A">
      <w:pPr>
        <w:ind w:firstLine="720"/>
      </w:pPr>
      <w:r w:rsidRPr="000D3C1A">
        <w:t xml:space="preserve">python </w:t>
      </w:r>
      <w:r>
        <w:t>app</w:t>
      </w:r>
      <w:r w:rsidRPr="000D3C1A">
        <w:t>.py</w:t>
      </w:r>
    </w:p>
    <w:p w14:paraId="740EEE6D" w14:textId="36D39724" w:rsidR="00A636D5" w:rsidRPr="000D3C1A" w:rsidRDefault="00A636D5" w:rsidP="00A636D5">
      <w:pPr>
        <w:pStyle w:val="ListParagraph"/>
        <w:numPr>
          <w:ilvl w:val="0"/>
          <w:numId w:val="18"/>
        </w:numPr>
      </w:pPr>
      <w:r>
        <w:t>Connect to the created hotspot and move the scrollers for individual servos to move the robot arm.</w:t>
      </w:r>
    </w:p>
    <w:p w14:paraId="15294921" w14:textId="77777777" w:rsidR="000D3C1A" w:rsidRPr="00C34AE7" w:rsidRDefault="000D3C1A" w:rsidP="000D3C1A">
      <w:pPr>
        <w:pStyle w:val="ListParagraph"/>
      </w:pPr>
    </w:p>
    <w:p w14:paraId="581770A7" w14:textId="77777777" w:rsidR="00C34AE7" w:rsidRPr="0092132C" w:rsidRDefault="00C34AE7" w:rsidP="0092132C">
      <w:pPr>
        <w:ind w:left="720"/>
      </w:pPr>
    </w:p>
    <w:p w14:paraId="27CCEBB0" w14:textId="77777777" w:rsidR="0055228F" w:rsidRPr="0092132C" w:rsidRDefault="0055228F" w:rsidP="0092132C"/>
    <w:p w14:paraId="3C717243" w14:textId="77777777" w:rsidR="0055228F" w:rsidRPr="00B55BE3" w:rsidRDefault="0055228F" w:rsidP="0055228F">
      <w:pPr>
        <w:pStyle w:val="ListParagraph"/>
      </w:pPr>
    </w:p>
    <w:p w14:paraId="23129137" w14:textId="77777777" w:rsidR="00B55BE3" w:rsidRPr="00C631AD" w:rsidRDefault="00B55BE3" w:rsidP="00B55BE3">
      <w:pPr>
        <w:pStyle w:val="ListParagraph"/>
      </w:pPr>
    </w:p>
    <w:p w14:paraId="0E730283" w14:textId="77777777" w:rsidR="000B563C" w:rsidRPr="00424352" w:rsidRDefault="000B563C" w:rsidP="000B563C"/>
    <w:p w14:paraId="04C67463" w14:textId="40B984B8" w:rsidR="000B2B10" w:rsidRPr="000B2B10" w:rsidRDefault="000B2B10" w:rsidP="00424352">
      <w:pPr>
        <w:ind w:left="360"/>
      </w:pPr>
    </w:p>
    <w:p w14:paraId="12FA42C0" w14:textId="77777777" w:rsidR="000B2B10" w:rsidRPr="00DE4518" w:rsidRDefault="000B2B10" w:rsidP="000B2B10">
      <w:pPr>
        <w:pStyle w:val="ListParagraph"/>
      </w:pPr>
    </w:p>
    <w:p w14:paraId="7B6CA1BC" w14:textId="2CCB6F8B" w:rsidR="007A2A8D" w:rsidRPr="007A2A8D" w:rsidRDefault="007A2A8D" w:rsidP="007B0664">
      <w:pPr>
        <w:pStyle w:val="ListParagraph"/>
      </w:pPr>
    </w:p>
    <w:p w14:paraId="62B13679" w14:textId="77777777" w:rsidR="00DC7D1A" w:rsidRPr="00DC7D1A" w:rsidRDefault="00DC7D1A" w:rsidP="007A2A8D">
      <w:pPr>
        <w:pStyle w:val="ListParagraph"/>
      </w:pPr>
    </w:p>
    <w:p w14:paraId="54A3F552" w14:textId="77777777" w:rsidR="001828CE" w:rsidRPr="00A57CB8" w:rsidRDefault="001828CE" w:rsidP="001828CE">
      <w:pPr>
        <w:pStyle w:val="ListParagraph"/>
      </w:pPr>
    </w:p>
    <w:p w14:paraId="0285AAA2" w14:textId="77777777" w:rsidR="00A57CB8" w:rsidRPr="00260304" w:rsidRDefault="00A57CB8" w:rsidP="00A57CB8">
      <w:pPr>
        <w:pStyle w:val="ListParagraph"/>
      </w:pPr>
    </w:p>
    <w:p w14:paraId="510F3C36" w14:textId="77777777" w:rsidR="00260304" w:rsidRPr="004854B9" w:rsidRDefault="00260304" w:rsidP="00260304">
      <w:pPr>
        <w:pStyle w:val="ListParagraph"/>
      </w:pPr>
    </w:p>
    <w:p w14:paraId="1BA2AD71" w14:textId="77777777" w:rsidR="00742A7B" w:rsidRPr="00742A7B" w:rsidRDefault="00742A7B" w:rsidP="00742A7B"/>
    <w:p w14:paraId="54565C74" w14:textId="77777777" w:rsidR="00742A7B" w:rsidRPr="00005A50" w:rsidRDefault="00742A7B" w:rsidP="00742A7B">
      <w:pPr>
        <w:ind w:left="360"/>
      </w:pPr>
    </w:p>
    <w:p w14:paraId="5B54E96F" w14:textId="77A26B38" w:rsidR="00565804" w:rsidRPr="006E1D37" w:rsidRDefault="00565804" w:rsidP="00005A50"/>
    <w:p w14:paraId="31204CB5" w14:textId="77777777" w:rsidR="006E1D37" w:rsidRPr="00225534" w:rsidRDefault="006E1D37" w:rsidP="006E1D37">
      <w:pPr>
        <w:pStyle w:val="ListParagraph"/>
      </w:pPr>
    </w:p>
    <w:p w14:paraId="20A06359" w14:textId="77777777" w:rsidR="00225534" w:rsidRDefault="00225534" w:rsidP="00225534"/>
    <w:sectPr w:rsidR="00225534">
      <w:footerReference w:type="default" r:id="rId11"/>
      <w:pgSz w:w="12240" w:h="15840" w:code="1"/>
      <w:pgMar w:top="1440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A3BE6" w14:textId="77777777" w:rsidR="004D1679" w:rsidRDefault="004D1679">
      <w:pPr>
        <w:spacing w:after="0" w:line="240" w:lineRule="auto"/>
      </w:pPr>
      <w:r>
        <w:separator/>
      </w:r>
    </w:p>
  </w:endnote>
  <w:endnote w:type="continuationSeparator" w:id="0">
    <w:p w14:paraId="413C4DC5" w14:textId="77777777" w:rsidR="004D1679" w:rsidRDefault="004D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711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325AA" w14:textId="77777777" w:rsidR="004770D4" w:rsidRDefault="006D20A3" w:rsidP="006D20A3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112F" w14:textId="77777777" w:rsidR="004D1679" w:rsidRDefault="004D1679">
      <w:pPr>
        <w:spacing w:after="0" w:line="240" w:lineRule="auto"/>
      </w:pPr>
      <w:r>
        <w:separator/>
      </w:r>
    </w:p>
  </w:footnote>
  <w:footnote w:type="continuationSeparator" w:id="0">
    <w:p w14:paraId="4A3116FA" w14:textId="77777777" w:rsidR="004D1679" w:rsidRDefault="004D1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C6C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08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A7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A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0F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6F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CD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8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AE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4CA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16043"/>
    <w:multiLevelType w:val="hybridMultilevel"/>
    <w:tmpl w:val="F5B838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502166"/>
    <w:multiLevelType w:val="hybridMultilevel"/>
    <w:tmpl w:val="80687F42"/>
    <w:lvl w:ilvl="0" w:tplc="C33C509A">
      <w:start w:val="1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65B19"/>
    <w:multiLevelType w:val="hybridMultilevel"/>
    <w:tmpl w:val="6C44E42C"/>
    <w:lvl w:ilvl="0" w:tplc="258855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8710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05932B7"/>
    <w:multiLevelType w:val="multilevel"/>
    <w:tmpl w:val="4D44A5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181B98"/>
    <w:multiLevelType w:val="hybridMultilevel"/>
    <w:tmpl w:val="BBB235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E6C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FEA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4"/>
  </w:num>
  <w:num w:numId="14">
    <w:abstractNumId w:val="13"/>
  </w:num>
  <w:num w:numId="15">
    <w:abstractNumId w:val="10"/>
  </w:num>
  <w:num w:numId="16">
    <w:abstractNumId w:val="1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1E"/>
    <w:rsid w:val="00004A6E"/>
    <w:rsid w:val="00005A50"/>
    <w:rsid w:val="000204DA"/>
    <w:rsid w:val="000B2B10"/>
    <w:rsid w:val="000B563C"/>
    <w:rsid w:val="000D3C1A"/>
    <w:rsid w:val="001828CE"/>
    <w:rsid w:val="001C70E4"/>
    <w:rsid w:val="001F1D6A"/>
    <w:rsid w:val="00225534"/>
    <w:rsid w:val="00260304"/>
    <w:rsid w:val="002A7C5B"/>
    <w:rsid w:val="002B0B17"/>
    <w:rsid w:val="002E4A5A"/>
    <w:rsid w:val="00323881"/>
    <w:rsid w:val="00331BB0"/>
    <w:rsid w:val="003347DE"/>
    <w:rsid w:val="0037378E"/>
    <w:rsid w:val="00382A35"/>
    <w:rsid w:val="003A4ADE"/>
    <w:rsid w:val="003F1708"/>
    <w:rsid w:val="003F65A9"/>
    <w:rsid w:val="00424352"/>
    <w:rsid w:val="0043728E"/>
    <w:rsid w:val="004770D4"/>
    <w:rsid w:val="004854B9"/>
    <w:rsid w:val="004D1679"/>
    <w:rsid w:val="004F40F3"/>
    <w:rsid w:val="0050021E"/>
    <w:rsid w:val="005379EF"/>
    <w:rsid w:val="0055228F"/>
    <w:rsid w:val="00565804"/>
    <w:rsid w:val="005A1D1F"/>
    <w:rsid w:val="005E695C"/>
    <w:rsid w:val="00676A84"/>
    <w:rsid w:val="006D20A3"/>
    <w:rsid w:val="006E1D37"/>
    <w:rsid w:val="00723ACF"/>
    <w:rsid w:val="00742A7B"/>
    <w:rsid w:val="00755B84"/>
    <w:rsid w:val="007A2A8D"/>
    <w:rsid w:val="007B0664"/>
    <w:rsid w:val="007D7A76"/>
    <w:rsid w:val="008C2351"/>
    <w:rsid w:val="008E2377"/>
    <w:rsid w:val="0092132C"/>
    <w:rsid w:val="00966251"/>
    <w:rsid w:val="00980601"/>
    <w:rsid w:val="009D267F"/>
    <w:rsid w:val="00A15C14"/>
    <w:rsid w:val="00A57CB8"/>
    <w:rsid w:val="00A636D5"/>
    <w:rsid w:val="00A80C51"/>
    <w:rsid w:val="00AB602C"/>
    <w:rsid w:val="00B26F64"/>
    <w:rsid w:val="00B52E17"/>
    <w:rsid w:val="00B55BE3"/>
    <w:rsid w:val="00BC0B07"/>
    <w:rsid w:val="00C34AE7"/>
    <w:rsid w:val="00C631AD"/>
    <w:rsid w:val="00CB70A9"/>
    <w:rsid w:val="00CC75CC"/>
    <w:rsid w:val="00D00E31"/>
    <w:rsid w:val="00D55939"/>
    <w:rsid w:val="00D83384"/>
    <w:rsid w:val="00DB0CD7"/>
    <w:rsid w:val="00DC7D1A"/>
    <w:rsid w:val="00DE34F1"/>
    <w:rsid w:val="00DE4518"/>
    <w:rsid w:val="00E016A9"/>
    <w:rsid w:val="00E51436"/>
    <w:rsid w:val="00EC10D9"/>
    <w:rsid w:val="00EC5B92"/>
    <w:rsid w:val="00F7063C"/>
    <w:rsid w:val="00F90820"/>
    <w:rsid w:val="00F95FB6"/>
    <w:rsid w:val="00FC201D"/>
    <w:rsid w:val="00F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B5C0B"/>
  <w15:chartTrackingRefBased/>
  <w15:docId w15:val="{0AEAEFC2-31A5-4114-B413-6A9B799A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1303C" w:themeColor="accent1" w:themeShade="80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6A"/>
  </w:style>
  <w:style w:type="paragraph" w:styleId="Heading1">
    <w:name w:val="heading 1"/>
    <w:basedOn w:val="Normal"/>
    <w:next w:val="Normal"/>
    <w:link w:val="Heading1Char"/>
    <w:uiPriority w:val="9"/>
    <w:qFormat/>
    <w:rsid w:val="003F1708"/>
    <w:pPr>
      <w:keepNext/>
      <w:keepLines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1"/>
    </w:pPr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2"/>
    </w:pPr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B5A5A" w:themeColor="accen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Title">
    <w:name w:val="Title"/>
    <w:basedOn w:val="Normal"/>
    <w:link w:val="TitleChar"/>
    <w:uiPriority w:val="1"/>
    <w:qFormat/>
    <w:pPr>
      <w:spacing w:after="96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60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line="240" w:lineRule="auto"/>
      <w:contextualSpacing/>
    </w:pPr>
    <w:rPr>
      <w:rFonts w:eastAsiaTheme="minorEastAsia"/>
      <w:color w:val="9B5A5A" w:themeColor="accent2"/>
      <w:sz w:val="34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9B5A5A" w:themeColor="accent2"/>
      <w:sz w:val="34"/>
    </w:rPr>
  </w:style>
  <w:style w:type="character" w:customStyle="1" w:styleId="HeaderChar">
    <w:name w:val="Header Char"/>
    <w:basedOn w:val="DefaultParagraphFont"/>
    <w:link w:val="Header"/>
    <w:uiPriority w:val="98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B5A5A" w:themeColor="accen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Table">
    <w:name w:val="General Table"/>
    <w:basedOn w:val="TableNormal"/>
    <w:uiPriority w:val="99"/>
    <w:pPr>
      <w:spacing w:before="200" w:line="240" w:lineRule="auto"/>
      <w:ind w:left="144"/>
    </w:pPr>
    <w:tblPr>
      <w:tblBorders>
        <w:insideH w:val="single" w:sz="6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sz="12" w:space="0" w:color="11303C" w:themeColor="accent1" w:themeShade="80"/>
          <w:left w:val="nil"/>
          <w:bottom w:val="single" w:sz="12" w:space="0" w:color="11303C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11303C" w:themeColor="accent1" w:themeShade="80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9B5A5A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B5A5A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B84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55B84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B84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55B8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55B84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55B8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55B84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5B8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B8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B8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5B8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B8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55B8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B8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84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55B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55B8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5B84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unhideWhenUsed/>
    <w:rsid w:val="00FC201D"/>
    <w:rPr>
      <w:color w:val="236078" w:themeColor="accent1"/>
      <w:u w:val="single"/>
    </w:rPr>
  </w:style>
  <w:style w:type="paragraph" w:styleId="ListParagraph">
    <w:name w:val="List Paragraph"/>
    <w:basedOn w:val="Normal"/>
    <w:uiPriority w:val="34"/>
    <w:unhideWhenUsed/>
    <w:qFormat/>
    <w:rsid w:val="005002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02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63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lena.io/etch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wnloads.raspberrypi.org/raspbian_lite_lat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omiEckert/ProjectRobo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_BzxRImIcd-SWE2NVNPT1FycFE/vie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tze\AppData\Roaming\Microsoft\Templates\Basic%20design%20blank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design blank template</Template>
  <TotalTime>50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Sytze Westerdijk</dc:creator>
  <cp:keywords/>
  <dc:description/>
  <cp:lastModifiedBy>Sytze Westerdijk</cp:lastModifiedBy>
  <cp:revision>66</cp:revision>
  <dcterms:created xsi:type="dcterms:W3CDTF">2019-11-27T15:18:00Z</dcterms:created>
  <dcterms:modified xsi:type="dcterms:W3CDTF">2019-11-28T10:42:00Z</dcterms:modified>
</cp:coreProperties>
</file>